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8F4" w:rsidRPr="00F67DCC" w:rsidRDefault="00092484" w:rsidP="004418F4">
      <w:pPr>
        <w:pStyle w:val="Sinespaciado"/>
        <w:rPr>
          <w:noProof/>
          <w:sz w:val="4"/>
          <w:szCs w:val="4"/>
        </w:rPr>
      </w:pPr>
      <w:r w:rsidRPr="00F67DCC">
        <w:rPr>
          <w:noProof/>
          <w:sz w:val="4"/>
          <w:szCs w:val="4"/>
          <w:lang w:val="en-US" w:eastAsia="ja-JP"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081B97FF" wp14:editId="25A2B9A6">
                <wp:simplePos x="0" y="0"/>
                <wp:positionH relativeFrom="column">
                  <wp:posOffset>-566420</wp:posOffset>
                </wp:positionH>
                <wp:positionV relativeFrom="paragraph">
                  <wp:posOffset>-259715</wp:posOffset>
                </wp:positionV>
                <wp:extent cx="7774940" cy="7217410"/>
                <wp:effectExtent l="0" t="0" r="0" b="78740"/>
                <wp:wrapNone/>
                <wp:docPr id="8" name="Grupo 8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40" cy="7217410"/>
                          <a:chOff x="-1" y="0"/>
                          <a:chExt cx="7775258" cy="7218502"/>
                        </a:xfrm>
                      </wpg:grpSpPr>
                      <wpg:grpSp>
                        <wpg:cNvPr id="4" name="Grupo 4">
                          <a:extLst>
                            <a:ext uri="{FF2B5EF4-FFF2-40B4-BE49-F238E27FC236}">
                              <a16:creationId xmlns:a16="http://schemas.microsoft.com/office/drawing/2014/main" id="{B7290BD1-59A0-45EB-81F0-6783430827AA}"/>
                            </a:ext>
                            <a:ext uri="{C183D7F6-B498-43B3-948B-1728B52AA6E4}">
  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2438400" y="4762500"/>
                            <a:ext cx="1791681" cy="2456002"/>
                            <a:chOff x="2436126" y="4762877"/>
                            <a:chExt cx="1628800" cy="2232729"/>
                          </a:xfrm>
                        </wpg:grpSpPr>
                        <wps:wsp>
                          <wps:cNvPr id="51" name="Conector recto 51">
                            <a:extLst>
                              <a:ext uri="{FF2B5EF4-FFF2-40B4-BE49-F238E27FC236}">
                                <a16:creationId xmlns:a16="http://schemas.microsoft.com/office/drawing/2014/main" id="{7D0CEAB9-6DA9-4AA3-AC98-4883BC82E9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436126" y="5931506"/>
                              <a:ext cx="937036" cy="1064100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52">
                            <a:extLst>
                              <a:ext uri="{FF2B5EF4-FFF2-40B4-BE49-F238E27FC236}">
                                <a16:creationId xmlns:a16="http://schemas.microsoft.com/office/drawing/2014/main" id="{264DC67B-4AE1-421E-B1BC-63D2B51E3971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127890" y="4762877"/>
                              <a:ext cx="937036" cy="1064100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ector recto 53">
                            <a:extLst>
                              <a:ext uri="{FF2B5EF4-FFF2-40B4-BE49-F238E27FC236}">
                                <a16:creationId xmlns:a16="http://schemas.microsoft.com/office/drawing/2014/main" id="{7AC266FB-F4D6-46AE-845C-890E974C261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817405" y="5985710"/>
                              <a:ext cx="167987" cy="190766"/>
                            </a:xfrm>
                            <a:prstGeom prst="line">
                              <a:avLst/>
                            </a:prstGeom>
                            <a:ln w="635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54">
                            <a:extLst>
                              <a:ext uri="{FF2B5EF4-FFF2-40B4-BE49-F238E27FC236}">
                                <a16:creationId xmlns:a16="http://schemas.microsoft.com/office/drawing/2014/main" id="{64D3E22B-BFF3-4E0C-884F-B799B625CD1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3414070" y="5806164"/>
                              <a:ext cx="442866" cy="502919"/>
                            </a:xfrm>
                            <a:prstGeom prst="line">
                              <a:avLst/>
                            </a:prstGeom>
                            <a:ln w="127000"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Rectángulo 7">
                          <a:extLst>
                            <a:ext uri="{FF2B5EF4-FFF2-40B4-BE49-F238E27FC236}">
                              <a16:creationId xmlns:a16="http://schemas.microsoft.com/office/drawing/2014/main" id="{275642C7-532B-4E3B-A890-BDCEFBBE2694}"/>
                            </a:ext>
                            <a:ext uri="{C183D7F6-B498-43B3-948B-1728B52AA6E4}">
  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390525" y="2733675"/>
                            <a:ext cx="7384732" cy="58117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>
                          <a:extLst>
                            <a:ext uri="{FF2B5EF4-FFF2-40B4-BE49-F238E27FC236}">
                              <a16:creationId xmlns:a16="http://schemas.microsoft.com/office/drawing/2014/main" id="{C5465379-5A99-4B58-95AA-391F0A1EECDC}"/>
                            </a:ext>
                            <a:ext uri="{C183D7F6-B498-43B3-948B-1728B52AA6E4}">
  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flipH="1">
                            <a:off x="0" y="0"/>
                            <a:ext cx="6667772" cy="272985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Flecha: Pentágono 12">
                          <a:extLst>
                            <a:ext uri="{FF2B5EF4-FFF2-40B4-BE49-F238E27FC236}">
                              <a16:creationId xmlns:a16="http://schemas.microsoft.com/office/drawing/2014/main" id="{BD12C60C-9B3B-4845-9304-94E8868D8633}"/>
                            </a:ext>
                            <a:ext uri="{C183D7F6-B498-43B3-948B-1728B52AA6E4}">
        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-1" y="2733674"/>
                            <a:ext cx="1165273" cy="581178"/>
                          </a:xfrm>
                          <a:prstGeom prst="homePlate">
                            <a:avLst>
                              <a:gd name="adj" fmla="val 5223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2484" w:rsidRPr="00092484" w:rsidRDefault="00092484" w:rsidP="005419E8">
                              <w:pPr>
                                <w:rPr>
                                  <w:color w:val="FFFFFF" w:themeColor="background1"/>
                                  <w:lang w:val="es-CL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CL"/>
                                </w:rPr>
                                <w:t>Github:</w:t>
                              </w:r>
                            </w:p>
                          </w:txbxContent>
                        </wps:txbx>
                        <wps:bodyPr rot="0" spcFirstLastPara="0" vert="horz" wrap="square" lIns="252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B97FF" id="Grupo 8" o:spid="_x0000_s1026" style="position:absolute;margin-left:-44.6pt;margin-top:-20.45pt;width:612.2pt;height:568.3pt;z-index:-251679744;mso-width-relative:margin;mso-height-relative:margin" coordorigin="" coordsize="77752,7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">
                <v:group id="Grupo 4" o:spid="_x0000_s1027" style="position:absolute;left:24384;top:47625;width:17916;height:24560" coordorigin="24361,47628" coordsize="16288,22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line id="Conector recto 51" o:spid="_x0000_s1028" style="position:absolute;flip:x;visibility:visible;mso-wrap-style:square" from="24361,59315" to="33731,69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  <v:line id="Conector recto 52" o:spid="_x0000_s1029" style="position:absolute;flip:x;visibility:visible;mso-wrap-style:square" from="31278,47628" to="40649,58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" strokecolor="#f2f2f2 [3052]" strokeweight="5pt">
                    <v:stroke joinstyle="miter"/>
                    <o:lock v:ext="edit" shapetype="f"/>
                  </v:line>
                  <v:line id="Conector recto 53" o:spid="_x0000_s1030" style="position:absolute;flip:x;visibility:visible;mso-wrap-style:square" from="28174,59857" to="29853,6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" strokecolor="#f2f2f2 [3052]" strokeweight="5pt">
                    <v:stroke joinstyle="miter"/>
                    <o:lock v:ext="edit" shapetype="f"/>
                  </v:line>
                  <v:line id="Conector recto 54" o:spid="_x0000_s1031" style="position:absolute;flip:x;visibility:visible;mso-wrap-style:square" from="34140,58061" to="38569,6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" strokecolor="#f2f2f2 [3052]" strokeweight="10pt">
                    <v:stroke joinstyle="miter"/>
                    <o:lock v:ext="edit" shapetype="f"/>
                  </v:line>
                </v:group>
                <v:rect id="Rectángulo 7" o:spid="_x0000_s1032" style="position:absolute;left:3905;top:27336;width:73847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" fillcolor="#f2f2f2 [3052]" stroked="f" strokeweight="1pt">
                  <v:path arrowok="t"/>
                  <o:lock v:ext="edit" aspectratio="t"/>
                </v:rect>
                <v:rect id="Rectángulo 9" o:spid="_x0000_s1033" style="position:absolute;width:66677;height:272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" fillcolor="blue [3204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12" o:spid="_x0000_s1034" type="#_x0000_t15" style="position:absolute;top:27336;width:11652;height:5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" adj="15972" fillcolor="black [3213]" stroked="f" strokeweight="1pt">
                  <v:path arrowok="t"/>
                  <o:lock v:ext="edit" aspectratio="t"/>
                  <v:textbox inset="7mm">
                    <w:txbxContent>
                      <w:p w:rsidR="00092484" w:rsidRPr="00092484" w:rsidRDefault="00092484" w:rsidP="005419E8">
                        <w:pPr>
                          <w:rPr>
                            <w:color w:val="FFFFFF" w:themeColor="background1"/>
                            <w:lang w:val="es-CL"/>
                          </w:rPr>
                        </w:pPr>
                        <w:r>
                          <w:rPr>
                            <w:color w:val="FFFFFF" w:themeColor="background1"/>
                            <w:lang w:val="es-CL"/>
                          </w:rPr>
                          <w:t>Github: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53"/>
        <w:gridCol w:w="1018"/>
        <w:gridCol w:w="3166"/>
        <w:gridCol w:w="1086"/>
        <w:gridCol w:w="3493"/>
        <w:gridCol w:w="650"/>
      </w:tblGrid>
      <w:tr w:rsidR="00B17DCF" w:rsidRPr="00F67DCC" w:rsidTr="004418F4">
        <w:trPr>
          <w:trHeight w:val="590"/>
        </w:trPr>
        <w:tc>
          <w:tcPr>
            <w:tcW w:w="7380" w:type="dxa"/>
            <w:gridSpan w:val="4"/>
            <w:vMerge w:val="restart"/>
          </w:tcPr>
          <w:p w:rsidR="004418F4" w:rsidRPr="00092484" w:rsidRDefault="00092484" w:rsidP="004418F4">
            <w:pPr>
              <w:pStyle w:val="Ttulo"/>
              <w:rPr>
                <w:noProof/>
                <w:sz w:val="72"/>
              </w:rPr>
            </w:pPr>
            <w:r w:rsidRPr="00092484">
              <w:rPr>
                <w:noProof/>
                <w:sz w:val="96"/>
              </w:rPr>
              <w:t>Gabriel Olivares Armijo</w:t>
            </w:r>
          </w:p>
          <w:p w:rsidR="004418F4" w:rsidRPr="00F67DCC" w:rsidRDefault="00092484" w:rsidP="00092484">
            <w:pPr>
              <w:pStyle w:val="Subttulo"/>
              <w:rPr>
                <w:noProof/>
              </w:rPr>
            </w:pPr>
            <w:r>
              <w:rPr>
                <w:noProof/>
              </w:rPr>
              <w:t>Programador/Data Scientist</w:t>
            </w:r>
          </w:p>
        </w:tc>
        <w:tc>
          <w:tcPr>
            <w:tcW w:w="2700" w:type="dxa"/>
            <w:vAlign w:val="center"/>
          </w:tcPr>
          <w:p w:rsidR="004418F4" w:rsidRPr="00F67DCC" w:rsidRDefault="00092484" w:rsidP="00092484">
            <w:pPr>
              <w:pStyle w:val="Contacto"/>
              <w:ind w:right="200"/>
              <w:rPr>
                <w:noProof/>
              </w:rPr>
            </w:pPr>
            <w:r>
              <w:rPr>
                <w:noProof/>
              </w:rPr>
              <w:t xml:space="preserve">+56981759562     </w:t>
            </w:r>
          </w:p>
        </w:tc>
        <w:tc>
          <w:tcPr>
            <w:tcW w:w="710" w:type="dxa"/>
            <w:vAlign w:val="center"/>
          </w:tcPr>
          <w:p w:rsidR="004418F4" w:rsidRPr="00F67DCC" w:rsidRDefault="004418F4" w:rsidP="004418F4">
            <w:pPr>
              <w:pStyle w:val="Contacto"/>
              <w:jc w:val="left"/>
              <w:rPr>
                <w:noProof/>
              </w:rPr>
            </w:pPr>
            <w:r w:rsidRPr="00F67DCC">
              <w:rPr>
                <w:noProof/>
                <w:lang w:val="en-US" w:eastAsia="ja-JP"/>
              </w:rPr>
              <w:drawing>
                <wp:inline distT="0" distB="0" distL="0" distR="0" wp14:anchorId="27971BD1" wp14:editId="6B12D90B">
                  <wp:extent cx="99756" cy="99756"/>
                  <wp:effectExtent l="0" t="0" r="0" b="0"/>
                  <wp:docPr id="17" name="Gráfico 28" descr="Icono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89E137-35AC-42C2-B528-C576A8C3F3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28" descr="Icono teléfono">
                            <a:extLst>
                              <a:ext uri="{FF2B5EF4-FFF2-40B4-BE49-F238E27FC236}">
                                <a16:creationId xmlns:a16="http://schemas.microsoft.com/office/drawing/2014/main" id="{AD89E137-35AC-42C2-B528-C576A8C3F3E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56" cy="9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CF" w:rsidRPr="00F67DCC" w:rsidTr="00551B4B">
        <w:trPr>
          <w:trHeight w:val="590"/>
        </w:trPr>
        <w:tc>
          <w:tcPr>
            <w:tcW w:w="7380" w:type="dxa"/>
            <w:gridSpan w:val="4"/>
            <w:vMerge/>
          </w:tcPr>
          <w:p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2700" w:type="dxa"/>
            <w:vAlign w:val="center"/>
          </w:tcPr>
          <w:p w:rsidR="00AB1F09" w:rsidRPr="00F67DCC" w:rsidRDefault="00092484" w:rsidP="00092484">
            <w:pPr>
              <w:pStyle w:val="Contacto"/>
              <w:ind w:right="200"/>
              <w:rPr>
                <w:noProof/>
              </w:rPr>
            </w:pPr>
            <w:r>
              <w:rPr>
                <w:noProof/>
              </w:rPr>
              <w:t>gabriel.olivares.armijo@gmail.com</w:t>
            </w:r>
          </w:p>
        </w:tc>
        <w:tc>
          <w:tcPr>
            <w:tcW w:w="710" w:type="dxa"/>
            <w:vAlign w:val="center"/>
          </w:tcPr>
          <w:p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  <w:r w:rsidRPr="00F67DCC">
              <w:rPr>
                <w:noProof/>
                <w:lang w:val="en-US" w:eastAsia="ja-JP"/>
              </w:rPr>
              <w:drawing>
                <wp:inline distT="0" distB="0" distL="0" distR="0" wp14:anchorId="4D1D7D12" wp14:editId="7F5401F6">
                  <wp:extent cx="106045" cy="81915"/>
                  <wp:effectExtent l="0" t="0" r="8255" b="0"/>
                  <wp:docPr id="19" name="Gráfico 30" descr="Icono del correo electrón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C64F1FD-3347-405F-AEFF-2900D23BBA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30" descr="Icono del correo electrónico">
                            <a:extLst>
                              <a:ext uri="{FF2B5EF4-FFF2-40B4-BE49-F238E27FC236}">
                                <a16:creationId xmlns:a16="http://schemas.microsoft.com/office/drawing/2014/main" id="{5C64F1FD-3347-405F-AEFF-2900D23BBA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" cy="8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CF" w:rsidRPr="00F67DCC" w:rsidTr="00551B4B">
        <w:trPr>
          <w:trHeight w:val="590"/>
        </w:trPr>
        <w:tc>
          <w:tcPr>
            <w:tcW w:w="7380" w:type="dxa"/>
            <w:gridSpan w:val="4"/>
            <w:vMerge/>
          </w:tcPr>
          <w:p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2700" w:type="dxa"/>
            <w:vAlign w:val="center"/>
          </w:tcPr>
          <w:p w:rsidR="00AB1F09" w:rsidRPr="00F67DCC" w:rsidRDefault="00092484" w:rsidP="00092484">
            <w:pPr>
              <w:pStyle w:val="Contacto"/>
              <w:ind w:right="200"/>
              <w:rPr>
                <w:noProof/>
              </w:rPr>
            </w:pPr>
            <w:r>
              <w:rPr>
                <w:noProof/>
              </w:rPr>
              <w:t xml:space="preserve">Santiago/Chile  </w:t>
            </w:r>
          </w:p>
        </w:tc>
        <w:tc>
          <w:tcPr>
            <w:tcW w:w="710" w:type="dxa"/>
            <w:vAlign w:val="center"/>
          </w:tcPr>
          <w:p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  <w:r w:rsidRPr="00F67DCC">
              <w:rPr>
                <w:noProof/>
                <w:lang w:val="en-US" w:eastAsia="ja-JP"/>
              </w:rPr>
              <w:drawing>
                <wp:inline distT="0" distB="0" distL="0" distR="0" wp14:anchorId="54DC462F" wp14:editId="217D50D1">
                  <wp:extent cx="86162" cy="128326"/>
                  <wp:effectExtent l="0" t="0" r="9525" b="5080"/>
                  <wp:docPr id="18" name="Gráfico 29" descr="Icono ub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26D52F-9481-409E-B74B-926D58A1C53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áfico 29" descr="Icono ubicación">
                            <a:extLst>
                              <a:ext uri="{FF2B5EF4-FFF2-40B4-BE49-F238E27FC236}">
                                <a16:creationId xmlns:a16="http://schemas.microsoft.com/office/drawing/2014/main" id="{6826D52F-9481-409E-B74B-926D58A1C53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" cy="1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CF" w:rsidRPr="00F67DCC" w:rsidTr="00551B4B">
        <w:trPr>
          <w:trHeight w:val="590"/>
        </w:trPr>
        <w:tc>
          <w:tcPr>
            <w:tcW w:w="7380" w:type="dxa"/>
            <w:gridSpan w:val="4"/>
            <w:vMerge/>
          </w:tcPr>
          <w:p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2700" w:type="dxa"/>
            <w:vAlign w:val="center"/>
          </w:tcPr>
          <w:p w:rsidR="00AB1F09" w:rsidRPr="00F67DCC" w:rsidRDefault="00092484" w:rsidP="00092484">
            <w:pPr>
              <w:pStyle w:val="Contacto"/>
              <w:ind w:right="200"/>
              <w:rPr>
                <w:noProof/>
              </w:rPr>
            </w:pPr>
            <w:r>
              <w:rPr>
                <w:noProof/>
              </w:rPr>
              <w:t xml:space="preserve">   </w:t>
            </w:r>
            <w:r w:rsidRPr="00092484">
              <w:rPr>
                <w:noProof/>
              </w:rPr>
              <w:t>https://www.linkedin.com/in/gabriel-oliv-ar/</w:t>
            </w:r>
          </w:p>
        </w:tc>
        <w:tc>
          <w:tcPr>
            <w:tcW w:w="710" w:type="dxa"/>
            <w:vAlign w:val="center"/>
          </w:tcPr>
          <w:p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  <w:r w:rsidRPr="00F67DCC">
              <w:rPr>
                <w:noProof/>
                <w:lang w:val="en-US" w:eastAsia="ja-JP"/>
              </w:rPr>
              <w:drawing>
                <wp:inline distT="0" distB="0" distL="0" distR="0" wp14:anchorId="5F92304D" wp14:editId="0653D3AA">
                  <wp:extent cx="149272" cy="149272"/>
                  <wp:effectExtent l="0" t="0" r="3175" b="3175"/>
                  <wp:docPr id="22" name="Gráfico 34" descr="Centro de llamada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F0FC397-9E5B-4213-8EC7-020047DD2A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34" descr="Centro de llamadas">
                            <a:extLst>
                              <a:ext uri="{FF2B5EF4-FFF2-40B4-BE49-F238E27FC236}">
                                <a16:creationId xmlns:a16="http://schemas.microsoft.com/office/drawing/2014/main" id="{2F0FC397-9E5B-4213-8EC7-020047DD2A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72" cy="1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CF" w:rsidRPr="00F67DCC" w:rsidTr="00551B4B">
        <w:trPr>
          <w:trHeight w:val="590"/>
        </w:trPr>
        <w:tc>
          <w:tcPr>
            <w:tcW w:w="7380" w:type="dxa"/>
            <w:gridSpan w:val="4"/>
            <w:vMerge/>
          </w:tcPr>
          <w:p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2700" w:type="dxa"/>
            <w:vAlign w:val="center"/>
          </w:tcPr>
          <w:p w:rsidR="00AB1F09" w:rsidRPr="00F67DCC" w:rsidRDefault="00092484" w:rsidP="00092484">
            <w:pPr>
              <w:pStyle w:val="Contacto"/>
              <w:ind w:right="200"/>
              <w:rPr>
                <w:noProof/>
              </w:rPr>
            </w:pPr>
            <w:r>
              <w:rPr>
                <w:noProof/>
              </w:rPr>
              <w:t xml:space="preserve">   www.gabrielolivaresarmijo.cl </w:t>
            </w:r>
          </w:p>
        </w:tc>
        <w:tc>
          <w:tcPr>
            <w:tcW w:w="710" w:type="dxa"/>
            <w:vAlign w:val="center"/>
          </w:tcPr>
          <w:p w:rsidR="00AB1F09" w:rsidRPr="00F67DCC" w:rsidRDefault="00092484" w:rsidP="00AB1F09">
            <w:pPr>
              <w:pStyle w:val="Contacto"/>
              <w:jc w:val="left"/>
              <w:rPr>
                <w:noProof/>
              </w:rPr>
            </w:pPr>
            <w:r w:rsidRPr="00F67DCC">
              <w:rPr>
                <w:noProof/>
                <w:lang w:val="en-US" w:eastAsia="ja-JP"/>
              </w:rPr>
              <w:drawing>
                <wp:inline distT="0" distB="0" distL="0" distR="0" wp14:anchorId="58EBE47E" wp14:editId="6CA99767">
                  <wp:extent cx="180620" cy="180620"/>
                  <wp:effectExtent l="0" t="0" r="0" b="0"/>
                  <wp:docPr id="20" name="Gráfico 31" descr="Víncu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86B410-A55A-4FE2-8B4E-4A29F919432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31" descr="Vínculo">
                            <a:extLst>
                              <a:ext uri="{FF2B5EF4-FFF2-40B4-BE49-F238E27FC236}">
                                <a16:creationId xmlns:a16="http://schemas.microsoft.com/office/drawing/2014/main" id="{4186B410-A55A-4FE2-8B4E-4A29F91943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0" cy="18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DCF" w:rsidRPr="00F67DCC" w:rsidTr="00551B4B">
        <w:trPr>
          <w:trHeight w:val="590"/>
        </w:trPr>
        <w:tc>
          <w:tcPr>
            <w:tcW w:w="7380" w:type="dxa"/>
            <w:gridSpan w:val="4"/>
            <w:vMerge/>
          </w:tcPr>
          <w:p w:rsidR="00AB1F09" w:rsidRPr="00F67DCC" w:rsidRDefault="00AB1F09" w:rsidP="00AB1F09">
            <w:pPr>
              <w:rPr>
                <w:noProof/>
              </w:rPr>
            </w:pPr>
          </w:p>
        </w:tc>
        <w:tc>
          <w:tcPr>
            <w:tcW w:w="2700" w:type="dxa"/>
            <w:vAlign w:val="center"/>
          </w:tcPr>
          <w:p w:rsidR="00AB1F09" w:rsidRPr="00F67DCC" w:rsidRDefault="00AB1F09" w:rsidP="00092484">
            <w:pPr>
              <w:pStyle w:val="Contacto"/>
              <w:ind w:right="400"/>
              <w:jc w:val="left"/>
              <w:rPr>
                <w:noProof/>
              </w:rPr>
            </w:pPr>
          </w:p>
        </w:tc>
        <w:tc>
          <w:tcPr>
            <w:tcW w:w="710" w:type="dxa"/>
            <w:vAlign w:val="center"/>
          </w:tcPr>
          <w:p w:rsidR="00AB1F09" w:rsidRPr="00F67DCC" w:rsidRDefault="00AB1F09" w:rsidP="00AB1F09">
            <w:pPr>
              <w:pStyle w:val="Contacto"/>
              <w:jc w:val="left"/>
              <w:rPr>
                <w:noProof/>
              </w:rPr>
            </w:pPr>
          </w:p>
        </w:tc>
      </w:tr>
      <w:tr w:rsidR="00B17DCF" w:rsidRPr="00F67DCC" w:rsidTr="005419E8">
        <w:trPr>
          <w:trHeight w:val="900"/>
        </w:trPr>
        <w:tc>
          <w:tcPr>
            <w:tcW w:w="1080" w:type="dxa"/>
            <w:vAlign w:val="center"/>
          </w:tcPr>
          <w:p w:rsidR="004418F4" w:rsidRPr="00F67DCC" w:rsidRDefault="004418F4" w:rsidP="00092484">
            <w:pPr>
              <w:pStyle w:val="NormalAlt"/>
              <w:spacing w:before="160"/>
              <w:rPr>
                <w:noProof/>
              </w:rPr>
            </w:pPr>
          </w:p>
        </w:tc>
        <w:tc>
          <w:tcPr>
            <w:tcW w:w="9000" w:type="dxa"/>
            <w:gridSpan w:val="4"/>
            <w:vAlign w:val="center"/>
          </w:tcPr>
          <w:p w:rsidR="004418F4" w:rsidRPr="00F67DCC" w:rsidRDefault="00092484" w:rsidP="00092484">
            <w:pPr>
              <w:pStyle w:val="Lema"/>
              <w:rPr>
                <w:noProof/>
              </w:rPr>
            </w:pPr>
            <w:r w:rsidRPr="00092484">
              <w:rPr>
                <w:noProof/>
              </w:rPr>
              <w:t>https://github.com/gabriel000masters</w:t>
            </w:r>
          </w:p>
        </w:tc>
        <w:tc>
          <w:tcPr>
            <w:tcW w:w="710" w:type="dxa"/>
            <w:vAlign w:val="center"/>
          </w:tcPr>
          <w:p w:rsidR="004418F4" w:rsidRPr="00F67DCC" w:rsidRDefault="004418F4" w:rsidP="005419E8">
            <w:pPr>
              <w:rPr>
                <w:noProof/>
              </w:rPr>
            </w:pPr>
          </w:p>
        </w:tc>
      </w:tr>
      <w:tr w:rsidR="00B17DCF" w:rsidRPr="00F67DCC" w:rsidTr="00E83D12">
        <w:trPr>
          <w:trHeight w:val="288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:rsidR="00E83D12" w:rsidRPr="00F67DCC" w:rsidRDefault="00E83D12" w:rsidP="00E83D12">
            <w:pPr>
              <w:pStyle w:val="Sinespaciado"/>
              <w:rPr>
                <w:noProof/>
                <w:sz w:val="4"/>
                <w:szCs w:val="4"/>
              </w:rPr>
            </w:pPr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E83D12" w:rsidRPr="00F67DCC" w:rsidRDefault="00E83D12" w:rsidP="00E83D12">
            <w:pPr>
              <w:pStyle w:val="Sinespaciado"/>
              <w:rPr>
                <w:noProof/>
                <w:sz w:val="4"/>
                <w:szCs w:val="4"/>
              </w:rPr>
            </w:pPr>
          </w:p>
        </w:tc>
        <w:tc>
          <w:tcPr>
            <w:tcW w:w="4760" w:type="dxa"/>
            <w:gridSpan w:val="3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E83D12" w:rsidRPr="00F67DCC" w:rsidRDefault="00E83D12" w:rsidP="00E83D12">
            <w:pPr>
              <w:pStyle w:val="Sinespaciado"/>
              <w:rPr>
                <w:noProof/>
                <w:sz w:val="4"/>
                <w:szCs w:val="4"/>
              </w:rPr>
            </w:pPr>
          </w:p>
        </w:tc>
      </w:tr>
      <w:tr w:rsidR="00B17DCF" w:rsidRPr="00F67DCC" w:rsidTr="00E83D12">
        <w:trPr>
          <w:trHeight w:val="1448"/>
        </w:trPr>
        <w:tc>
          <w:tcPr>
            <w:tcW w:w="2250" w:type="dxa"/>
            <w:gridSpan w:val="2"/>
            <w:tcMar>
              <w:left w:w="115" w:type="dxa"/>
              <w:right w:w="115" w:type="dxa"/>
            </w:tcMar>
          </w:tcPr>
          <w:p w:rsidR="00E83D12" w:rsidRPr="00F67DCC" w:rsidRDefault="00E83D12" w:rsidP="00E83D12">
            <w:pPr>
              <w:pStyle w:val="Sinespaciado"/>
              <w:rPr>
                <w:noProof/>
              </w:rPr>
            </w:pPr>
          </w:p>
          <w:p w:rsidR="00B17DCF" w:rsidRDefault="00092484" w:rsidP="00B17DCF">
            <w:pPr>
              <w:pStyle w:val="Nota"/>
              <w:rPr>
                <w:noProof/>
              </w:rPr>
            </w:pPr>
            <w:r>
              <w:rPr>
                <w:noProof/>
              </w:rPr>
              <w:t xml:space="preserve">    </w:t>
            </w:r>
          </w:p>
          <w:p w:rsidR="00B17DCF" w:rsidRPr="00B17DCF" w:rsidRDefault="00B17DCF" w:rsidP="00B17DCF">
            <w:pPr>
              <w:pStyle w:val="Nota"/>
              <w:rPr>
                <w:noProof/>
                <w:sz w:val="32"/>
              </w:rPr>
            </w:pPr>
            <w:r w:rsidRPr="00B17DCF">
              <w:rPr>
                <w:noProof/>
                <w:sz w:val="32"/>
              </w:rPr>
              <w:t>P</w:t>
            </w:r>
            <w:r>
              <w:rPr>
                <w:noProof/>
                <w:sz w:val="32"/>
              </w:rPr>
              <w:t>ERFIL</w:t>
            </w:r>
          </w:p>
        </w:tc>
        <w:tc>
          <w:tcPr>
            <w:tcW w:w="3780" w:type="dxa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A86CBD" w:rsidRPr="00F67DCC" w:rsidRDefault="00A86CBD" w:rsidP="005419E8">
            <w:pPr>
              <w:pStyle w:val="Ttulo1"/>
              <w:rPr>
                <w:noProof/>
              </w:rPr>
            </w:pPr>
          </w:p>
          <w:p w:rsidR="00A86CBD" w:rsidRPr="00F67DCC" w:rsidRDefault="00A86CBD" w:rsidP="00092484">
            <w:pPr>
              <w:pStyle w:val="Biografa"/>
              <w:rPr>
                <w:noProof/>
              </w:rPr>
            </w:pPr>
          </w:p>
        </w:tc>
        <w:tc>
          <w:tcPr>
            <w:tcW w:w="4760" w:type="dxa"/>
            <w:gridSpan w:val="3"/>
            <w:vMerge w:val="restart"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sdt>
            <w:sdtPr>
              <w:rPr>
                <w:noProof/>
              </w:rPr>
              <w:id w:val="1583716365"/>
              <w:placeholder>
                <w:docPart w:val="8442BF15CE9A4CC6A78C136E1EFF2AE1"/>
              </w:placeholder>
              <w:temporary/>
              <w:showingPlcHdr/>
              <w15:appearance w15:val="hidden"/>
            </w:sdtPr>
            <w:sdtEndPr/>
            <w:sdtContent>
              <w:p w:rsidR="00A86CBD" w:rsidRPr="00F67DCC" w:rsidRDefault="00A86CBD" w:rsidP="00547B0B">
                <w:pPr>
                  <w:pStyle w:val="Ttulo1"/>
                  <w:rPr>
                    <w:noProof/>
                  </w:rPr>
                </w:pPr>
                <w:r w:rsidRPr="00F67DCC">
                  <w:rPr>
                    <w:rStyle w:val="Ttulo1Car"/>
                    <w:noProof/>
                    <w:lang w:bidi="es-ES"/>
                  </w:rPr>
                  <w:t>EXPERIENCIA</w:t>
                </w:r>
              </w:p>
            </w:sdtContent>
          </w:sdt>
          <w:p w:rsidR="00A86CBD" w:rsidRPr="00092484" w:rsidRDefault="008457D8" w:rsidP="008457D8">
            <w:pPr>
              <w:rPr>
                <w:noProof/>
                <w:lang w:val="en-US"/>
              </w:rPr>
            </w:pPr>
            <w:r>
              <w:rPr>
                <w:noProof/>
              </w:rPr>
              <w:t>Programador Freelancer 2017 - Actualidad</w:t>
            </w:r>
          </w:p>
          <w:p w:rsidR="00A86CBD" w:rsidRDefault="008457D8" w:rsidP="008457D8">
            <w:pPr>
              <w:pStyle w:val="Prrafodelista"/>
              <w:rPr>
                <w:noProof/>
              </w:rPr>
            </w:pPr>
            <w:r>
              <w:rPr>
                <w:noProof/>
              </w:rPr>
              <w:t>Trabajo en proyectos personales utilizando diversas librerías en Java y principalmente, Python.</w:t>
            </w:r>
          </w:p>
          <w:p w:rsidR="008457D8" w:rsidRPr="00F67DCC" w:rsidRDefault="008457D8" w:rsidP="008457D8">
            <w:pPr>
              <w:pStyle w:val="Prrafodelista"/>
              <w:rPr>
                <w:noProof/>
              </w:rPr>
            </w:pPr>
            <w:r>
              <w:rPr>
                <w:noProof/>
              </w:rPr>
              <w:t>Trabajo en equipo en proyectos de investigación y análisis de datos en la universidad.</w:t>
            </w:r>
          </w:p>
        </w:tc>
      </w:tr>
      <w:tr w:rsidR="00B17DCF" w:rsidRPr="00F67DCC" w:rsidTr="00E83D12">
        <w:trPr>
          <w:trHeight w:val="1548"/>
        </w:trPr>
        <w:tc>
          <w:tcPr>
            <w:tcW w:w="6030" w:type="dxa"/>
            <w:gridSpan w:val="3"/>
            <w:tcBorders>
              <w:righ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B17DCF" w:rsidRPr="00F67DCC" w:rsidRDefault="00B17DCF" w:rsidP="00092484">
            <w:pPr>
              <w:rPr>
                <w:noProof/>
              </w:rPr>
            </w:pPr>
            <w:r>
              <w:rPr>
                <w:noProof/>
              </w:rPr>
              <w:t>Programador en Python enfocado en Data Science y creación de modelos de Machine/Deep Learning, así como en el desarrollo de software para la asistencia de personas en situación de discapacidad.</w:t>
            </w:r>
          </w:p>
        </w:tc>
        <w:tc>
          <w:tcPr>
            <w:tcW w:w="4760" w:type="dxa"/>
            <w:gridSpan w:val="3"/>
            <w:vMerge/>
            <w:tcBorders>
              <w:left w:val="single" w:sz="4" w:space="0" w:color="F2F2F2" w:themeColor="background1" w:themeShade="F2"/>
            </w:tcBorders>
            <w:tcMar>
              <w:left w:w="115" w:type="dxa"/>
              <w:right w:w="115" w:type="dxa"/>
            </w:tcMar>
          </w:tcPr>
          <w:p w:rsidR="00A86CBD" w:rsidRPr="00F67DCC" w:rsidRDefault="00A86CBD" w:rsidP="005419E8">
            <w:pPr>
              <w:rPr>
                <w:noProof/>
              </w:rPr>
            </w:pPr>
          </w:p>
        </w:tc>
      </w:tr>
      <w:tr w:rsidR="00B17DCF" w:rsidRPr="00F67DCC" w:rsidTr="00E83D12">
        <w:trPr>
          <w:trHeight w:val="2837"/>
        </w:trPr>
        <w:tc>
          <w:tcPr>
            <w:tcW w:w="6030" w:type="dxa"/>
            <w:gridSpan w:val="3"/>
            <w:vMerge w:val="restart"/>
            <w:tcBorders>
              <w:right w:val="single" w:sz="4" w:space="0" w:color="F2F2F2" w:themeColor="background1" w:themeShade="F2"/>
            </w:tcBorders>
          </w:tcPr>
          <w:sdt>
            <w:sdtPr>
              <w:rPr>
                <w:noProof/>
              </w:rPr>
              <w:id w:val="1615636251"/>
              <w:placeholder>
                <w:docPart w:val="567DB01C9DF949CFA4E890714A983E9F"/>
              </w:placeholder>
              <w:temporary/>
              <w:showingPlcHdr/>
              <w15:appearance w15:val="hidden"/>
            </w:sdtPr>
            <w:sdtEndPr/>
            <w:sdtContent>
              <w:p w:rsidR="00AB1F09" w:rsidRPr="00F67DCC" w:rsidRDefault="00AB1F09" w:rsidP="00A86CBD">
                <w:pPr>
                  <w:pStyle w:val="Ttulo1"/>
                  <w:rPr>
                    <w:noProof/>
                  </w:rPr>
                </w:pPr>
                <w:r w:rsidRPr="00F67DCC">
                  <w:rPr>
                    <w:noProof/>
                    <w:lang w:bidi="es-ES"/>
                  </w:rPr>
                  <w:t>FORMACIÓN</w:t>
                </w:r>
              </w:p>
            </w:sdtContent>
          </w:sdt>
          <w:p w:rsidR="00AB1F09" w:rsidRPr="00F67DCC" w:rsidRDefault="00B17DCF" w:rsidP="00A86CBD">
            <w:pPr>
              <w:pStyle w:val="Prrafodelista"/>
              <w:rPr>
                <w:noProof/>
              </w:rPr>
            </w:pPr>
            <w:r>
              <w:rPr>
                <w:noProof/>
              </w:rPr>
              <w:t>2021 - Actualidad</w:t>
            </w:r>
            <w:r w:rsidR="00AB1F09" w:rsidRPr="00F67DCC">
              <w:rPr>
                <w:noProof/>
                <w:lang w:bidi="es-ES"/>
              </w:rPr>
              <w:br/>
            </w:r>
            <w:r w:rsidR="008457D8">
              <w:rPr>
                <w:rStyle w:val="nfasis"/>
                <w:noProof/>
                <w:lang w:val="es-ES"/>
              </w:rPr>
              <w:t>Universidad de Santiago</w:t>
            </w:r>
            <w:r w:rsidR="00AB1F09" w:rsidRPr="00F67DCC">
              <w:rPr>
                <w:noProof/>
                <w:lang w:bidi="es-ES"/>
              </w:rPr>
              <w:br/>
            </w:r>
            <w:r w:rsidR="008457D8">
              <w:rPr>
                <w:noProof/>
              </w:rPr>
              <w:t>Minor en ciencia de Datos avanzado</w:t>
            </w:r>
          </w:p>
          <w:p w:rsidR="00AB1F09" w:rsidRPr="00F67DCC" w:rsidRDefault="00AB1F09" w:rsidP="00E83D12">
            <w:pPr>
              <w:pStyle w:val="Sinespaciado"/>
              <w:rPr>
                <w:noProof/>
              </w:rPr>
            </w:pPr>
          </w:p>
          <w:p w:rsidR="00AB1F09" w:rsidRPr="00F67DCC" w:rsidRDefault="008457D8" w:rsidP="00A86CBD">
            <w:pPr>
              <w:pStyle w:val="Prrafodelista"/>
              <w:rPr>
                <w:noProof/>
              </w:rPr>
            </w:pPr>
            <w:r>
              <w:rPr>
                <w:noProof/>
              </w:rPr>
              <w:t>2020 - Actualidad</w:t>
            </w:r>
            <w:r w:rsidR="00AB1F09" w:rsidRPr="00F67DCC">
              <w:rPr>
                <w:noProof/>
                <w:lang w:bidi="es-ES"/>
              </w:rPr>
              <w:br/>
            </w:r>
            <w:r>
              <w:rPr>
                <w:rStyle w:val="nfasis"/>
                <w:noProof/>
                <w:lang w:val="es-ES"/>
              </w:rPr>
              <w:t>Universidad de Santiago</w:t>
            </w:r>
            <w:r w:rsidR="00AB1F09" w:rsidRPr="00F67DCC">
              <w:rPr>
                <w:noProof/>
                <w:lang w:bidi="es-ES"/>
              </w:rPr>
              <w:br/>
            </w:r>
            <w:r>
              <w:rPr>
                <w:noProof/>
              </w:rPr>
              <w:t>Pedagogía en Inglés</w:t>
            </w:r>
          </w:p>
          <w:p w:rsidR="00AB1F09" w:rsidRPr="00F67DCC" w:rsidRDefault="00AB1F09" w:rsidP="00E83D12">
            <w:pPr>
              <w:pStyle w:val="Sinespaciado"/>
              <w:rPr>
                <w:noProof/>
              </w:rPr>
            </w:pPr>
          </w:p>
          <w:p w:rsidR="00AB1F09" w:rsidRPr="00F67DCC" w:rsidRDefault="008457D8" w:rsidP="008457D8">
            <w:pPr>
              <w:pStyle w:val="Prrafodelista"/>
              <w:rPr>
                <w:noProof/>
              </w:rPr>
            </w:pPr>
            <w:r>
              <w:rPr>
                <w:noProof/>
              </w:rPr>
              <w:t>2017</w:t>
            </w:r>
            <w:r w:rsidR="00AB1F09" w:rsidRPr="00F67DCC">
              <w:rPr>
                <w:noProof/>
                <w:lang w:bidi="es-ES"/>
              </w:rPr>
              <w:br/>
            </w:r>
            <w:r>
              <w:rPr>
                <w:rStyle w:val="nfasis"/>
                <w:noProof/>
                <w:lang w:val="es-ES"/>
              </w:rPr>
              <w:t>Universidad de Santiago</w:t>
            </w:r>
            <w:r w:rsidR="00AB1F09" w:rsidRPr="00F67DCC">
              <w:rPr>
                <w:noProof/>
                <w:lang w:bidi="es-ES"/>
              </w:rPr>
              <w:br/>
            </w:r>
            <w:r>
              <w:rPr>
                <w:noProof/>
              </w:rPr>
              <w:t>Ingeniería en ejecución en Informática</w:t>
            </w:r>
          </w:p>
        </w:tc>
        <w:tc>
          <w:tcPr>
            <w:tcW w:w="4050" w:type="dxa"/>
            <w:gridSpan w:val="2"/>
            <w:tcBorders>
              <w:left w:val="single" w:sz="4" w:space="0" w:color="F2F2F2" w:themeColor="background1" w:themeShade="F2"/>
            </w:tcBorders>
          </w:tcPr>
          <w:sdt>
            <w:sdtPr>
              <w:rPr>
                <w:noProof/>
              </w:rPr>
              <w:id w:val="1245462844"/>
              <w:placeholder>
                <w:docPart w:val="95ED6FDC96774B8AB1F3C53A369E4734"/>
              </w:placeholder>
              <w:temporary/>
              <w:showingPlcHdr/>
              <w15:appearance w15:val="hidden"/>
            </w:sdtPr>
            <w:sdtEndPr/>
            <w:sdtContent>
              <w:p w:rsidR="00AB1F09" w:rsidRPr="00F67DCC" w:rsidRDefault="00AB1F09" w:rsidP="00547B0B">
                <w:pPr>
                  <w:pStyle w:val="Ttulo1"/>
                  <w:rPr>
                    <w:noProof/>
                  </w:rPr>
                </w:pPr>
                <w:r w:rsidRPr="00F67DCC">
                  <w:rPr>
                    <w:rStyle w:val="Ttulo1Car"/>
                    <w:noProof/>
                    <w:lang w:bidi="es-ES"/>
                  </w:rPr>
                  <w:t>APTITUDES</w:t>
                </w:r>
              </w:p>
            </w:sdtContent>
          </w:sdt>
          <w:p w:rsidR="00AB1F09" w:rsidRDefault="008457D8" w:rsidP="008457D8">
            <w:pPr>
              <w:rPr>
                <w:noProof/>
              </w:rPr>
            </w:pPr>
            <w:r>
              <w:rPr>
                <w:noProof/>
              </w:rPr>
              <w:t>Nivel de Inglés: C1</w:t>
            </w:r>
          </w:p>
          <w:p w:rsidR="008457D8" w:rsidRDefault="008457D8" w:rsidP="008457D8">
            <w:pPr>
              <w:rPr>
                <w:noProof/>
              </w:rPr>
            </w:pPr>
            <w:r>
              <w:rPr>
                <w:noProof/>
              </w:rPr>
              <w:t>Nivel de Japonés: N3</w:t>
            </w:r>
          </w:p>
          <w:p w:rsidR="008457D8" w:rsidRDefault="008457D8" w:rsidP="008457D8">
            <w:pPr>
              <w:rPr>
                <w:noProof/>
              </w:rPr>
            </w:pPr>
            <w:r>
              <w:rPr>
                <w:noProof/>
              </w:rPr>
              <w:t>Habilidades comunicacionales y de redacción</w:t>
            </w:r>
          </w:p>
          <w:p w:rsidR="00993939" w:rsidRDefault="00993939" w:rsidP="008457D8">
            <w:pPr>
              <w:rPr>
                <w:noProof/>
              </w:rPr>
            </w:pPr>
          </w:p>
          <w:p w:rsidR="00993939" w:rsidRDefault="00993939" w:rsidP="008457D8">
            <w:pPr>
              <w:rPr>
                <w:noProof/>
                <w:sz w:val="32"/>
              </w:rPr>
            </w:pPr>
            <w:r>
              <w:rPr>
                <w:noProof/>
                <w:sz w:val="32"/>
              </w:rPr>
              <w:t>CURSOS</w:t>
            </w:r>
          </w:p>
          <w:p w:rsidR="00993939" w:rsidRPr="00993939" w:rsidRDefault="00993939" w:rsidP="008457D8">
            <w:pPr>
              <w:rPr>
                <w:noProof/>
              </w:rPr>
            </w:pPr>
            <w:r w:rsidRPr="00993939">
              <w:rPr>
                <w:noProof/>
              </w:rPr>
              <w:t xml:space="preserve">Data Structures &amp; Algorithms </w:t>
            </w:r>
            <w:r>
              <w:rPr>
                <w:noProof/>
              </w:rPr>
              <w:t>–</w:t>
            </w:r>
            <w:r w:rsidRPr="00993939">
              <w:rPr>
                <w:noProof/>
              </w:rPr>
              <w:t xml:space="preserve"> Python</w:t>
            </w:r>
            <w:r>
              <w:rPr>
                <w:noProof/>
              </w:rPr>
              <w:t xml:space="preserve"> by Scott Barret</w:t>
            </w:r>
            <w:bookmarkStart w:id="0" w:name="_GoBack"/>
            <w:bookmarkEnd w:id="0"/>
            <w:r>
              <w:rPr>
                <w:noProof/>
              </w:rPr>
              <w:t xml:space="preserve"> – Udemy </w:t>
            </w:r>
          </w:p>
          <w:p w:rsidR="008457D8" w:rsidRDefault="008457D8" w:rsidP="008457D8">
            <w:pPr>
              <w:rPr>
                <w:noProof/>
              </w:rPr>
            </w:pPr>
          </w:p>
          <w:p w:rsidR="008457D8" w:rsidRDefault="008457D8" w:rsidP="008457D8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PASATIEMPOS</w:t>
            </w:r>
          </w:p>
          <w:p w:rsidR="008457D8" w:rsidRDefault="008457D8" w:rsidP="008457D8">
            <w:pPr>
              <w:rPr>
                <w:noProof/>
              </w:rPr>
            </w:pPr>
            <w:r>
              <w:rPr>
                <w:noProof/>
              </w:rPr>
              <w:t>Deporte: Taekwondo paralímpico (campeón nacional de categoría 2021)</w:t>
            </w:r>
          </w:p>
          <w:p w:rsidR="008457D8" w:rsidRPr="008457D8" w:rsidRDefault="008457D8" w:rsidP="008457D8">
            <w:pPr>
              <w:rPr>
                <w:noProof/>
              </w:rPr>
            </w:pPr>
            <w:r>
              <w:rPr>
                <w:noProof/>
              </w:rPr>
              <w:t>Estudios: Idiomas, conceptos relacionados a la programación y electrónica.</w:t>
            </w:r>
          </w:p>
          <w:p w:rsidR="008457D8" w:rsidRPr="00F67DCC" w:rsidRDefault="008457D8" w:rsidP="008457D8">
            <w:pPr>
              <w:rPr>
                <w:noProof/>
              </w:rPr>
            </w:pPr>
          </w:p>
        </w:tc>
        <w:tc>
          <w:tcPr>
            <w:tcW w:w="710" w:type="dxa"/>
          </w:tcPr>
          <w:p w:rsidR="00AB1F09" w:rsidRPr="00F67DCC" w:rsidRDefault="00993939" w:rsidP="005419E8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</w:t>
            </w:r>
          </w:p>
        </w:tc>
      </w:tr>
      <w:tr w:rsidR="00B17DCF" w:rsidRPr="00F67DCC" w:rsidTr="008E4F9E">
        <w:trPr>
          <w:trHeight w:val="414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Pr="00F67DCC" w:rsidRDefault="00AB1F09" w:rsidP="00A86CBD">
            <w:pPr>
              <w:pStyle w:val="Ttulo1"/>
              <w:rPr>
                <w:noProof/>
              </w:rPr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:rsidR="00AB1F09" w:rsidRPr="00F67DCC" w:rsidRDefault="00AB1F09" w:rsidP="00547B0B">
            <w:pPr>
              <w:pStyle w:val="Ttulo2"/>
              <w:rPr>
                <w:noProof/>
              </w:rPr>
            </w:pPr>
          </w:p>
          <w:p w:rsidR="00AB1F09" w:rsidRPr="00F67DCC" w:rsidRDefault="00AB1F09" w:rsidP="00092484">
            <w:pPr>
              <w:pStyle w:val="NormalAlt"/>
              <w:rPr>
                <w:noProof/>
                <w:color w:val="808080"/>
              </w:rPr>
            </w:pPr>
          </w:p>
        </w:tc>
        <w:tc>
          <w:tcPr>
            <w:tcW w:w="710" w:type="dxa"/>
          </w:tcPr>
          <w:p w:rsidR="00AB1F09" w:rsidRPr="00F67DCC" w:rsidRDefault="00AB1F09" w:rsidP="008E4F9E">
            <w:pPr>
              <w:pStyle w:val="Sinespaciado"/>
              <w:rPr>
                <w:noProof/>
              </w:rPr>
            </w:pPr>
          </w:p>
        </w:tc>
      </w:tr>
      <w:tr w:rsidR="00B17DCF" w:rsidRPr="00F67DCC" w:rsidTr="008E4F9E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Pr="00F67DCC" w:rsidRDefault="00AB1F09" w:rsidP="00A86CBD">
            <w:pPr>
              <w:pStyle w:val="Ttulo1"/>
              <w:rPr>
                <w:noProof/>
              </w:rPr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:rsidR="00AB1F09" w:rsidRPr="00F67DCC" w:rsidRDefault="00AB1F09" w:rsidP="005419E8">
            <w:pPr>
              <w:rPr>
                <w:noProof/>
              </w:rPr>
            </w:pPr>
          </w:p>
        </w:tc>
        <w:tc>
          <w:tcPr>
            <w:tcW w:w="710" w:type="dxa"/>
          </w:tcPr>
          <w:p w:rsidR="00AB1F09" w:rsidRPr="00F67DCC" w:rsidRDefault="00AB1F09" w:rsidP="008E4F9E">
            <w:pPr>
              <w:pStyle w:val="Sinespaciado"/>
              <w:rPr>
                <w:noProof/>
              </w:rPr>
            </w:pPr>
          </w:p>
        </w:tc>
      </w:tr>
      <w:tr w:rsidR="00B17DCF" w:rsidRPr="00F67DCC" w:rsidTr="008E4F9E">
        <w:trPr>
          <w:trHeight w:val="423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Pr="00F67DCC" w:rsidRDefault="00AB1F09" w:rsidP="00A86CBD">
            <w:pPr>
              <w:pStyle w:val="Ttulo1"/>
              <w:rPr>
                <w:noProof/>
              </w:rPr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:rsidR="00AB1F09" w:rsidRPr="00F67DCC" w:rsidRDefault="00AB1F09" w:rsidP="005419E8">
            <w:pPr>
              <w:rPr>
                <w:noProof/>
              </w:rPr>
            </w:pPr>
          </w:p>
        </w:tc>
        <w:tc>
          <w:tcPr>
            <w:tcW w:w="710" w:type="dxa"/>
          </w:tcPr>
          <w:p w:rsidR="00AB1F09" w:rsidRPr="00F67DCC" w:rsidRDefault="00AB1F09" w:rsidP="008E4F9E">
            <w:pPr>
              <w:pStyle w:val="Sinespaciado"/>
              <w:rPr>
                <w:noProof/>
              </w:rPr>
            </w:pPr>
          </w:p>
        </w:tc>
      </w:tr>
      <w:tr w:rsidR="00B17DCF" w:rsidRPr="00F67DCC" w:rsidTr="008E4F9E">
        <w:trPr>
          <w:trHeight w:val="405"/>
        </w:trPr>
        <w:tc>
          <w:tcPr>
            <w:tcW w:w="6030" w:type="dxa"/>
            <w:gridSpan w:val="3"/>
            <w:vMerge/>
            <w:tcBorders>
              <w:right w:val="single" w:sz="4" w:space="0" w:color="F2F2F2" w:themeColor="background1" w:themeShade="F2"/>
            </w:tcBorders>
          </w:tcPr>
          <w:p w:rsidR="00AB1F09" w:rsidRPr="00F67DCC" w:rsidRDefault="00AB1F09" w:rsidP="00A86CBD">
            <w:pPr>
              <w:pStyle w:val="Ttulo1"/>
              <w:rPr>
                <w:noProof/>
              </w:rPr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F2F2F2" w:themeColor="background1" w:themeShade="F2"/>
            </w:tcBorders>
            <w:tcMar>
              <w:top w:w="216" w:type="dxa"/>
              <w:left w:w="216" w:type="dxa"/>
              <w:right w:w="216" w:type="dxa"/>
            </w:tcMar>
          </w:tcPr>
          <w:p w:rsidR="00AB1F09" w:rsidRPr="00F67DCC" w:rsidRDefault="00AB1F09" w:rsidP="005419E8">
            <w:pPr>
              <w:rPr>
                <w:noProof/>
              </w:rPr>
            </w:pPr>
          </w:p>
        </w:tc>
        <w:tc>
          <w:tcPr>
            <w:tcW w:w="710" w:type="dxa"/>
          </w:tcPr>
          <w:p w:rsidR="00AB1F09" w:rsidRPr="00F67DCC" w:rsidRDefault="00AB1F09" w:rsidP="008E4F9E">
            <w:pPr>
              <w:pStyle w:val="Sinespaciado"/>
              <w:rPr>
                <w:noProof/>
              </w:rPr>
            </w:pPr>
          </w:p>
        </w:tc>
      </w:tr>
    </w:tbl>
    <w:p w:rsidR="005A20B8" w:rsidRPr="00F67DCC" w:rsidRDefault="005A20B8" w:rsidP="00E83D12">
      <w:pPr>
        <w:spacing w:after="0" w:line="240" w:lineRule="auto"/>
        <w:rPr>
          <w:noProof/>
          <w:sz w:val="4"/>
          <w:szCs w:val="4"/>
        </w:rPr>
      </w:pPr>
    </w:p>
    <w:sectPr w:rsidR="005A20B8" w:rsidRPr="00F67DCC" w:rsidSect="0031164E">
      <w:pgSz w:w="11906" w:h="16838" w:code="9"/>
      <w:pgMar w:top="720" w:right="720" w:bottom="720" w:left="720" w:header="708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AD8" w:rsidRDefault="00E97AD8" w:rsidP="00E83D12">
      <w:pPr>
        <w:spacing w:after="0" w:line="240" w:lineRule="auto"/>
      </w:pPr>
      <w:r>
        <w:separator/>
      </w:r>
    </w:p>
  </w:endnote>
  <w:endnote w:type="continuationSeparator" w:id="0">
    <w:p w:rsidR="00E97AD8" w:rsidRDefault="00E97AD8" w:rsidP="00E8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AD8" w:rsidRDefault="00E97AD8" w:rsidP="00E83D12">
      <w:pPr>
        <w:spacing w:after="0" w:line="240" w:lineRule="auto"/>
      </w:pPr>
      <w:r>
        <w:separator/>
      </w:r>
    </w:p>
  </w:footnote>
  <w:footnote w:type="continuationSeparator" w:id="0">
    <w:p w:rsidR="00E97AD8" w:rsidRDefault="00E97AD8" w:rsidP="00E83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E326E7"/>
    <w:multiLevelType w:val="hybridMultilevel"/>
    <w:tmpl w:val="3BD4B93A"/>
    <w:lvl w:ilvl="0" w:tplc="8C4E0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8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84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25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C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6C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8F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E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0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wsbAwMzc0NTIwMTZX0lEKTi0uzszPAykwrAUA1bFADCwAAAA="/>
  </w:docVars>
  <w:rsids>
    <w:rsidRoot w:val="00092484"/>
    <w:rsid w:val="000851F5"/>
    <w:rsid w:val="00092484"/>
    <w:rsid w:val="00114663"/>
    <w:rsid w:val="00123A89"/>
    <w:rsid w:val="00263240"/>
    <w:rsid w:val="002A1985"/>
    <w:rsid w:val="0031164E"/>
    <w:rsid w:val="003219B3"/>
    <w:rsid w:val="003C186F"/>
    <w:rsid w:val="00424465"/>
    <w:rsid w:val="0044049A"/>
    <w:rsid w:val="004418F4"/>
    <w:rsid w:val="005419E8"/>
    <w:rsid w:val="00547B0B"/>
    <w:rsid w:val="00551B4B"/>
    <w:rsid w:val="005A20B8"/>
    <w:rsid w:val="006A564F"/>
    <w:rsid w:val="007B608F"/>
    <w:rsid w:val="0082750C"/>
    <w:rsid w:val="008457D8"/>
    <w:rsid w:val="00892229"/>
    <w:rsid w:val="008E4F9E"/>
    <w:rsid w:val="00974460"/>
    <w:rsid w:val="00983076"/>
    <w:rsid w:val="00993939"/>
    <w:rsid w:val="00A31B15"/>
    <w:rsid w:val="00A86CBD"/>
    <w:rsid w:val="00AB1F09"/>
    <w:rsid w:val="00AC6EF3"/>
    <w:rsid w:val="00B17DCF"/>
    <w:rsid w:val="00B238C6"/>
    <w:rsid w:val="00C27571"/>
    <w:rsid w:val="00C31B26"/>
    <w:rsid w:val="00D743A3"/>
    <w:rsid w:val="00DD08F7"/>
    <w:rsid w:val="00E16EDF"/>
    <w:rsid w:val="00E71DEA"/>
    <w:rsid w:val="00E83D12"/>
    <w:rsid w:val="00E97AD8"/>
    <w:rsid w:val="00F513A9"/>
    <w:rsid w:val="00F67DCC"/>
    <w:rsid w:val="00F8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F5B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F09"/>
    <w:pPr>
      <w:spacing w:line="288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B1F09"/>
    <w:pPr>
      <w:spacing w:line="256" w:lineRule="auto"/>
      <w:outlineLvl w:val="0"/>
    </w:pPr>
    <w:rPr>
      <w:rFonts w:asciiTheme="majorHAnsi" w:hAnsi="Avenir Next W1G Medium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AB1F09"/>
    <w:pPr>
      <w:spacing w:line="256" w:lineRule="auto"/>
      <w:outlineLvl w:val="1"/>
    </w:pPr>
    <w:rPr>
      <w:rFonts w:asciiTheme="majorHAnsi" w:hAnsi="Avenir Next W1G Medium"/>
      <w:color w:val="FFFFFF" w:themeColor="background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F09"/>
    <w:pPr>
      <w:numPr>
        <w:numId w:val="2"/>
      </w:numPr>
      <w:spacing w:after="0" w:line="240" w:lineRule="auto"/>
      <w:contextualSpacing/>
    </w:pPr>
    <w:rPr>
      <w:rFonts w:eastAsiaTheme="minorEastAsia"/>
    </w:rPr>
  </w:style>
  <w:style w:type="paragraph" w:styleId="Ttulo">
    <w:name w:val="Title"/>
    <w:basedOn w:val="Normal"/>
    <w:next w:val="Normal"/>
    <w:link w:val="TtuloCar"/>
    <w:uiPriority w:val="10"/>
    <w:qFormat/>
    <w:rsid w:val="00B238C6"/>
    <w:pPr>
      <w:spacing w:after="0" w:line="168" w:lineRule="auto"/>
    </w:pPr>
    <w:rPr>
      <w:rFonts w:asciiTheme="majorHAnsi" w:hAnsi="Avenir Next W1G Medium"/>
      <w:color w:val="FFFFFF" w:themeColor="background1"/>
      <w:spacing w:val="-30"/>
      <w:sz w:val="120"/>
      <w:szCs w:val="132"/>
    </w:rPr>
  </w:style>
  <w:style w:type="character" w:customStyle="1" w:styleId="TtuloCar">
    <w:name w:val="Título Car"/>
    <w:basedOn w:val="Fuentedeprrafopredeter"/>
    <w:link w:val="Ttulo"/>
    <w:uiPriority w:val="10"/>
    <w:rsid w:val="00B238C6"/>
    <w:rPr>
      <w:rFonts w:asciiTheme="majorHAnsi" w:eastAsia="Corbel" w:hAnsi="Avenir Next W1G Medium"/>
      <w:color w:val="FFFFFF" w:themeColor="background1"/>
      <w:spacing w:val="-30"/>
      <w:kern w:val="24"/>
      <w:sz w:val="120"/>
      <w:szCs w:val="132"/>
    </w:rPr>
  </w:style>
  <w:style w:type="paragraph" w:customStyle="1" w:styleId="Contacto">
    <w:name w:val="Contacto"/>
    <w:basedOn w:val="Normal"/>
    <w:qFormat/>
    <w:rsid w:val="00AB1F09"/>
    <w:pPr>
      <w:spacing w:before="40" w:after="40" w:line="240" w:lineRule="auto"/>
      <w:jc w:val="right"/>
    </w:pPr>
    <w:rPr>
      <w:color w:val="FFFFFF" w:themeColor="background1"/>
    </w:rPr>
  </w:style>
  <w:style w:type="character" w:customStyle="1" w:styleId="Ttulo1Car">
    <w:name w:val="Título 1 Car"/>
    <w:basedOn w:val="Fuentedeprrafopredeter"/>
    <w:link w:val="Ttulo1"/>
    <w:uiPriority w:val="9"/>
    <w:rsid w:val="00AB1F09"/>
    <w:rPr>
      <w:rFonts w:asciiTheme="majorHAnsi" w:eastAsia="Corbel" w:hAnsi="Avenir Next W1G Medium"/>
      <w:color w:val="000000" w:themeColor="text1"/>
      <w:kern w:val="24"/>
      <w:sz w:val="32"/>
      <w:szCs w:val="32"/>
    </w:rPr>
  </w:style>
  <w:style w:type="character" w:styleId="nfasis">
    <w:name w:val="Emphasis"/>
    <w:uiPriority w:val="20"/>
    <w:qFormat/>
    <w:rsid w:val="00AB1F09"/>
    <w:rPr>
      <w:rFonts w:asciiTheme="majorHAnsi" w:eastAsia="Corbel" w:hAnsi="Avenir Next W1G Medium"/>
      <w:color w:val="0000FF" w:themeColor="accent1"/>
      <w:kern w:val="24"/>
      <w:sz w:val="22"/>
      <w:szCs w:val="2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AB1F09"/>
    <w:rPr>
      <w:rFonts w:asciiTheme="majorHAnsi" w:eastAsia="Corbel" w:hAnsi="Avenir Next W1G Medium"/>
      <w:color w:val="FFFFFF" w:themeColor="background1"/>
      <w:kern w:val="24"/>
      <w:sz w:val="32"/>
      <w:szCs w:val="32"/>
    </w:rPr>
  </w:style>
  <w:style w:type="paragraph" w:customStyle="1" w:styleId="NormalAlt">
    <w:name w:val="Normal Alt"/>
    <w:basedOn w:val="Normal"/>
    <w:qFormat/>
    <w:rsid w:val="0044049A"/>
    <w:rPr>
      <w:color w:val="FFFFFF" w:themeColor="background1"/>
    </w:rPr>
  </w:style>
  <w:style w:type="table" w:styleId="Tablaconcuadrcula">
    <w:name w:val="Table Grid"/>
    <w:basedOn w:val="Tabla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18F4"/>
    <w:rPr>
      <w:color w:val="808080"/>
    </w:rPr>
  </w:style>
  <w:style w:type="paragraph" w:styleId="Sinespaciado">
    <w:name w:val="No Spacing"/>
    <w:uiPriority w:val="1"/>
    <w:qFormat/>
    <w:rsid w:val="004418F4"/>
    <w:pPr>
      <w:spacing w:after="0" w:line="240" w:lineRule="auto"/>
    </w:pPr>
    <w:rPr>
      <w:rFonts w:eastAsia="Corbel" w:hAnsi="Avenir Next W1G"/>
      <w:color w:val="000000" w:themeColor="text1"/>
      <w:kern w:val="24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F09"/>
    <w:pPr>
      <w:spacing w:after="120" w:line="192" w:lineRule="auto"/>
    </w:pPr>
    <w:rPr>
      <w:rFonts w:eastAsiaTheme="minorHAnsi"/>
      <w:color w:val="FFFFFF" w:themeColor="background1"/>
      <w:spacing w:val="-30"/>
      <w:sz w:val="52"/>
      <w:szCs w:val="60"/>
    </w:rPr>
  </w:style>
  <w:style w:type="character" w:customStyle="1" w:styleId="SubttuloCar">
    <w:name w:val="Subtítulo Car"/>
    <w:basedOn w:val="Fuentedeprrafopredeter"/>
    <w:link w:val="Subttulo"/>
    <w:uiPriority w:val="11"/>
    <w:rsid w:val="00AB1F09"/>
    <w:rPr>
      <w:rFonts w:hAnsi="Avenir Next W1G"/>
      <w:color w:val="FFFFFF" w:themeColor="background1"/>
      <w:spacing w:val="-30"/>
      <w:kern w:val="24"/>
      <w:sz w:val="52"/>
      <w:szCs w:val="60"/>
    </w:rPr>
  </w:style>
  <w:style w:type="paragraph" w:customStyle="1" w:styleId="Biografa">
    <w:name w:val="Biografía"/>
    <w:basedOn w:val="Normal"/>
    <w:qFormat/>
    <w:rsid w:val="00AB1F09"/>
    <w:rPr>
      <w:sz w:val="28"/>
    </w:rPr>
  </w:style>
  <w:style w:type="paragraph" w:styleId="Encabezado">
    <w:name w:val="header"/>
    <w:basedOn w:val="Normal"/>
    <w:link w:val="Encabezado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rsid w:val="00E8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2229"/>
    <w:rPr>
      <w:rFonts w:eastAsia="Corbel" w:hAnsi="Avenir Next W1G"/>
      <w:color w:val="000000" w:themeColor="text1"/>
      <w:kern w:val="24"/>
      <w:sz w:val="20"/>
      <w:szCs w:val="20"/>
    </w:rPr>
  </w:style>
  <w:style w:type="paragraph" w:customStyle="1" w:styleId="Nota">
    <w:name w:val="Nota"/>
    <w:basedOn w:val="Normal"/>
    <w:qFormat/>
    <w:rsid w:val="00AB1F09"/>
  </w:style>
  <w:style w:type="paragraph" w:customStyle="1" w:styleId="Lema">
    <w:name w:val="Lema"/>
    <w:basedOn w:val="Normal"/>
    <w:qFormat/>
    <w:rsid w:val="00AB1F0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64E"/>
    <w:rPr>
      <w:rFonts w:ascii="Segoe UI" w:eastAsia="Corbel" w:hAnsi="Segoe UI" w:cs="Segoe UI"/>
      <w:color w:val="000000" w:themeColor="text1"/>
      <w:kern w:val="24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92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12.sv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AppData\Roaming\Microsoft\Plantillas\Curr&#237;culum%20v&#237;tae%20moderno%20con%20c&#243;digo%20Q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42BF15CE9A4CC6A78C136E1EFF2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86D87-A667-4ED8-BAAA-8880BF6C9AB3}"/>
      </w:docPartPr>
      <w:docPartBody>
        <w:p w:rsidR="00D3292F" w:rsidRDefault="00277031">
          <w:pPr>
            <w:pStyle w:val="8442BF15CE9A4CC6A78C136E1EFF2AE1"/>
          </w:pPr>
          <w:r w:rsidRPr="00F67DCC">
            <w:rPr>
              <w:rStyle w:val="Ttulo1Car"/>
              <w:noProof/>
              <w:lang w:bidi="es-ES"/>
            </w:rPr>
            <w:t>EXPERIENCIA</w:t>
          </w:r>
        </w:p>
      </w:docPartBody>
    </w:docPart>
    <w:docPart>
      <w:docPartPr>
        <w:name w:val="567DB01C9DF949CFA4E890714A983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426CE-4983-4AA9-B92B-3D381EC4CF08}"/>
      </w:docPartPr>
      <w:docPartBody>
        <w:p w:rsidR="00D3292F" w:rsidRDefault="00277031">
          <w:pPr>
            <w:pStyle w:val="567DB01C9DF949CFA4E890714A983E9F"/>
          </w:pPr>
          <w:r w:rsidRPr="00F67DCC">
            <w:rPr>
              <w:noProof/>
              <w:lang w:bidi="es-ES"/>
            </w:rPr>
            <w:t>FORMACIÓN</w:t>
          </w:r>
        </w:p>
      </w:docPartBody>
    </w:docPart>
    <w:docPart>
      <w:docPartPr>
        <w:name w:val="95ED6FDC96774B8AB1F3C53A369E4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A23F4-33D3-42C0-9683-D02F380FB41C}"/>
      </w:docPartPr>
      <w:docPartBody>
        <w:p w:rsidR="00D3292F" w:rsidRDefault="00277031">
          <w:pPr>
            <w:pStyle w:val="95ED6FDC96774B8AB1F3C53A369E4734"/>
          </w:pPr>
          <w:r w:rsidRPr="00F67DCC">
            <w:rPr>
              <w:rStyle w:val="Ttulo1Car"/>
              <w:noProof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W1G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venir Next W1G Medium">
    <w:altName w:val="Calibri"/>
    <w:panose1 w:val="00000000000000000000"/>
    <w:charset w:val="00"/>
    <w:family w:val="swiss"/>
    <w:notTrueType/>
    <w:pitch w:val="variable"/>
    <w:sig w:usb0="A00002E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931"/>
    <w:multiLevelType w:val="hybridMultilevel"/>
    <w:tmpl w:val="FB2C6A14"/>
    <w:lvl w:ilvl="0" w:tplc="D77AF20E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8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8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61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881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2E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C6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4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CB"/>
    <w:rsid w:val="00277031"/>
    <w:rsid w:val="002F5839"/>
    <w:rsid w:val="008B1ECB"/>
    <w:rsid w:val="00D3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ECB"/>
    <w:pPr>
      <w:spacing w:line="256" w:lineRule="auto"/>
      <w:outlineLvl w:val="0"/>
    </w:pPr>
    <w:rPr>
      <w:rFonts w:asciiTheme="majorHAnsi" w:eastAsia="Corbel" w:hAnsi="Avenir Next W1G Medium"/>
      <w:color w:val="000000" w:themeColor="text1"/>
      <w:kern w:val="24"/>
      <w:sz w:val="32"/>
      <w:szCs w:val="3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8B1ECB"/>
    <w:pPr>
      <w:spacing w:line="256" w:lineRule="auto"/>
      <w:outlineLvl w:val="1"/>
    </w:pPr>
    <w:rPr>
      <w:rFonts w:asciiTheme="majorHAnsi" w:eastAsia="Corbel" w:hAnsi="Avenir Next W1G Medium"/>
      <w:color w:val="FFFFFF" w:themeColor="background1"/>
      <w:kern w:val="24"/>
      <w:sz w:val="32"/>
      <w:szCs w:val="3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661F02B2104FFF91E5CACE1CAE9F5D">
    <w:name w:val="EF661F02B2104FFF91E5CACE1CAE9F5D"/>
  </w:style>
  <w:style w:type="paragraph" w:customStyle="1" w:styleId="BA97B20CAD6A432798191DCE52301CA0">
    <w:name w:val="BA97B20CAD6A432798191DCE52301CA0"/>
  </w:style>
  <w:style w:type="paragraph" w:customStyle="1" w:styleId="7829DE621F354E5BB6DEAD4CF7EC110F">
    <w:name w:val="7829DE621F354E5BB6DEAD4CF7EC110F"/>
  </w:style>
  <w:style w:type="paragraph" w:customStyle="1" w:styleId="35E4A22544EA4C90BD304AF132688D03">
    <w:name w:val="35E4A22544EA4C90BD304AF132688D03"/>
  </w:style>
  <w:style w:type="paragraph" w:customStyle="1" w:styleId="B2E9BFA3F3434F45922EB98239C2F5A4">
    <w:name w:val="B2E9BFA3F3434F45922EB98239C2F5A4"/>
  </w:style>
  <w:style w:type="paragraph" w:customStyle="1" w:styleId="8E73C89F388E46CF9E40EAB38AEBED16">
    <w:name w:val="8E73C89F388E46CF9E40EAB38AEBED16"/>
  </w:style>
  <w:style w:type="paragraph" w:customStyle="1" w:styleId="D19D14C926B641BCAD43A336E5B060AF">
    <w:name w:val="D19D14C926B641BCAD43A336E5B060AF"/>
  </w:style>
  <w:style w:type="paragraph" w:customStyle="1" w:styleId="72DAF112DCB04A42937EC5FEB03FE695">
    <w:name w:val="72DAF112DCB04A42937EC5FEB03FE695"/>
  </w:style>
  <w:style w:type="paragraph" w:customStyle="1" w:styleId="86ABE9990FA84C978A3625B50147AF62">
    <w:name w:val="86ABE9990FA84C978A3625B50147AF62"/>
  </w:style>
  <w:style w:type="paragraph" w:customStyle="1" w:styleId="C6403D5E94FB4E13B4BEA995BBBFECC5">
    <w:name w:val="C6403D5E94FB4E13B4BEA995BBBFECC5"/>
  </w:style>
  <w:style w:type="paragraph" w:customStyle="1" w:styleId="B74B275044EE453BB444A6FF28AA1BC2">
    <w:name w:val="B74B275044EE453BB444A6FF28AA1BC2"/>
  </w:style>
  <w:style w:type="paragraph" w:customStyle="1" w:styleId="B2A3CA39DEB14BEDA96EE67B4B90F299">
    <w:name w:val="B2A3CA39DEB14BEDA96EE67B4B90F299"/>
  </w:style>
  <w:style w:type="paragraph" w:customStyle="1" w:styleId="3C49846E2F5F4FADB403B6F10BEAFE73">
    <w:name w:val="3C49846E2F5F4FADB403B6F10BEAFE73"/>
  </w:style>
  <w:style w:type="character" w:customStyle="1" w:styleId="Ttulo1Car">
    <w:name w:val="Título 1 Car"/>
    <w:basedOn w:val="Fuentedeprrafopredeter"/>
    <w:link w:val="Ttulo1"/>
    <w:uiPriority w:val="9"/>
    <w:rsid w:val="008B1ECB"/>
    <w:rPr>
      <w:rFonts w:asciiTheme="majorHAnsi" w:eastAsia="Corbel" w:hAnsi="Avenir Next W1G Medium"/>
      <w:color w:val="000000" w:themeColor="text1"/>
      <w:kern w:val="24"/>
      <w:sz w:val="32"/>
      <w:szCs w:val="32"/>
      <w:lang w:val="es-ES" w:eastAsia="en-US"/>
    </w:rPr>
  </w:style>
  <w:style w:type="paragraph" w:customStyle="1" w:styleId="8442BF15CE9A4CC6A78C136E1EFF2AE1">
    <w:name w:val="8442BF15CE9A4CC6A78C136E1EFF2AE1"/>
  </w:style>
  <w:style w:type="paragraph" w:customStyle="1" w:styleId="4004155E99F142C9A0064F290C72A12F">
    <w:name w:val="4004155E99F142C9A0064F290C72A12F"/>
  </w:style>
  <w:style w:type="paragraph" w:styleId="Prrafodelista">
    <w:name w:val="List Paragraph"/>
    <w:basedOn w:val="Normal"/>
    <w:uiPriority w:val="34"/>
    <w:qFormat/>
    <w:rsid w:val="008B1ECB"/>
    <w:pPr>
      <w:numPr>
        <w:numId w:val="1"/>
      </w:numPr>
      <w:spacing w:after="0" w:line="240" w:lineRule="auto"/>
      <w:contextualSpacing/>
    </w:pPr>
    <w:rPr>
      <w:rFonts w:hAnsi="Avenir Next W1G"/>
      <w:color w:val="000000" w:themeColor="text1"/>
      <w:kern w:val="24"/>
      <w:sz w:val="20"/>
      <w:szCs w:val="20"/>
      <w:lang w:val="es-ES" w:eastAsia="en-US"/>
    </w:rPr>
  </w:style>
  <w:style w:type="paragraph" w:customStyle="1" w:styleId="CDB26982E5E2433FB11F752EA09AFA8A">
    <w:name w:val="CDB26982E5E2433FB11F752EA09AFA8A"/>
  </w:style>
  <w:style w:type="paragraph" w:customStyle="1" w:styleId="54158B039CBC421B95FA2C42942CEC7A">
    <w:name w:val="54158B039CBC421B95FA2C42942CEC7A"/>
  </w:style>
  <w:style w:type="paragraph" w:customStyle="1" w:styleId="567DB01C9DF949CFA4E890714A983E9F">
    <w:name w:val="567DB01C9DF949CFA4E890714A983E9F"/>
  </w:style>
  <w:style w:type="paragraph" w:customStyle="1" w:styleId="5B8C05C5BBD7420A9EB1FE847595CB37">
    <w:name w:val="5B8C05C5BBD7420A9EB1FE847595CB37"/>
  </w:style>
  <w:style w:type="character" w:styleId="nfasis">
    <w:name w:val="Emphasis"/>
    <w:uiPriority w:val="20"/>
    <w:qFormat/>
    <w:rPr>
      <w:rFonts w:asciiTheme="majorHAnsi" w:eastAsia="Corbel" w:hAnsi="Avenir Next W1G Medium"/>
      <w:color w:val="5B9BD5" w:themeColor="accent1"/>
      <w:kern w:val="24"/>
      <w:sz w:val="22"/>
      <w:szCs w:val="22"/>
      <w:lang w:val="en-US"/>
    </w:rPr>
  </w:style>
  <w:style w:type="paragraph" w:customStyle="1" w:styleId="B4A9E5EF55FC4CF9B005CFDA1C384268">
    <w:name w:val="B4A9E5EF55FC4CF9B005CFDA1C384268"/>
  </w:style>
  <w:style w:type="paragraph" w:customStyle="1" w:styleId="25865721EA024971AD456D04CA61C5F2">
    <w:name w:val="25865721EA024971AD456D04CA61C5F2"/>
  </w:style>
  <w:style w:type="paragraph" w:customStyle="1" w:styleId="9904AEB9A71A4B59910DDAEC6BACDA4D">
    <w:name w:val="9904AEB9A71A4B59910DDAEC6BACDA4D"/>
  </w:style>
  <w:style w:type="paragraph" w:customStyle="1" w:styleId="39812D6FBED84DC0ABB14454EB02F24B">
    <w:name w:val="39812D6FBED84DC0ABB14454EB02F24B"/>
  </w:style>
  <w:style w:type="paragraph" w:customStyle="1" w:styleId="6BAEFD8A24E04E3EBB4B3191B255A53A">
    <w:name w:val="6BAEFD8A24E04E3EBB4B3191B255A53A"/>
  </w:style>
  <w:style w:type="paragraph" w:customStyle="1" w:styleId="DF16DE5C4788436CA808125A07D36F50">
    <w:name w:val="DF16DE5C4788436CA808125A07D36F50"/>
  </w:style>
  <w:style w:type="paragraph" w:customStyle="1" w:styleId="ECC796AC32984B21B51E1CFA67EA2ABB">
    <w:name w:val="ECC796AC32984B21B51E1CFA67EA2ABB"/>
  </w:style>
  <w:style w:type="paragraph" w:customStyle="1" w:styleId="9DEA3F21806C40C192AE544583D64330">
    <w:name w:val="9DEA3F21806C40C192AE544583D64330"/>
  </w:style>
  <w:style w:type="paragraph" w:customStyle="1" w:styleId="95ED6FDC96774B8AB1F3C53A369E4734">
    <w:name w:val="95ED6FDC96774B8AB1F3C53A369E4734"/>
  </w:style>
  <w:style w:type="paragraph" w:customStyle="1" w:styleId="B2300B97041B4236A04A0F4944A14008">
    <w:name w:val="B2300B97041B4236A04A0F4944A14008"/>
  </w:style>
  <w:style w:type="character" w:customStyle="1" w:styleId="Ttulo2Car">
    <w:name w:val="Título 2 Car"/>
    <w:basedOn w:val="Fuentedeprrafopredeter"/>
    <w:link w:val="Ttulo2"/>
    <w:uiPriority w:val="9"/>
    <w:rsid w:val="008B1ECB"/>
    <w:rPr>
      <w:rFonts w:asciiTheme="majorHAnsi" w:eastAsia="Corbel" w:hAnsi="Avenir Next W1G Medium"/>
      <w:color w:val="FFFFFF" w:themeColor="background1"/>
      <w:kern w:val="24"/>
      <w:sz w:val="32"/>
      <w:szCs w:val="32"/>
      <w:lang w:val="es-ES" w:eastAsia="en-US"/>
    </w:rPr>
  </w:style>
  <w:style w:type="paragraph" w:customStyle="1" w:styleId="AA41ACABD7EB4FA8927B50461D7388C1">
    <w:name w:val="AA41ACABD7EB4FA8927B50461D7388C1"/>
  </w:style>
  <w:style w:type="paragraph" w:customStyle="1" w:styleId="222C201CC81E4D00BC597ABDF86FBD96">
    <w:name w:val="222C201CC81E4D00BC597ABDF86FBD96"/>
  </w:style>
  <w:style w:type="paragraph" w:customStyle="1" w:styleId="023763ADA89C453CA459F6560D629DAD">
    <w:name w:val="023763ADA89C453CA459F6560D629DAD"/>
    <w:rsid w:val="008B1ECB"/>
  </w:style>
  <w:style w:type="paragraph" w:customStyle="1" w:styleId="497B7856A3704C909C0F7F53F6D5E4A4">
    <w:name w:val="497B7856A3704C909C0F7F53F6D5E4A4"/>
    <w:rsid w:val="008B1ECB"/>
  </w:style>
  <w:style w:type="paragraph" w:customStyle="1" w:styleId="366E5284A4424E98BCEA0B6E3C2DFC28">
    <w:name w:val="366E5284A4424E98BCEA0B6E3C2DFC28"/>
    <w:rsid w:val="008B1ECB"/>
  </w:style>
  <w:style w:type="paragraph" w:customStyle="1" w:styleId="BB66898FE69C4A618C528FA41B5A4EFA">
    <w:name w:val="BB66898FE69C4A618C528FA41B5A4EFA"/>
    <w:rsid w:val="008B1ECB"/>
  </w:style>
  <w:style w:type="paragraph" w:customStyle="1" w:styleId="65B2B50ABB6540B08F79F2C90763E1AA">
    <w:name w:val="65B2B50ABB6540B08F79F2C90763E1AA"/>
    <w:rsid w:val="008B1ECB"/>
  </w:style>
  <w:style w:type="paragraph" w:customStyle="1" w:styleId="7A17931EC3504C4493CF44C8DD80B6D9">
    <w:name w:val="7A17931EC3504C4493CF44C8DD80B6D9"/>
    <w:rsid w:val="008B1ECB"/>
  </w:style>
  <w:style w:type="paragraph" w:customStyle="1" w:styleId="144B16CA723D46C4B96950D110AFAB95">
    <w:name w:val="144B16CA723D46C4B96950D110AFAB95"/>
    <w:rsid w:val="008B1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S 403 Resu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FFFF00"/>
      </a:accent2>
      <a:accent3>
        <a:srgbClr val="00FF00"/>
      </a:accent3>
      <a:accent4>
        <a:srgbClr val="FF0066"/>
      </a:accent4>
      <a:accent5>
        <a:srgbClr val="FF9900"/>
      </a:accent5>
      <a:accent6>
        <a:srgbClr val="FF00FF"/>
      </a:accent6>
      <a:hlink>
        <a:srgbClr val="0000FF"/>
      </a:hlink>
      <a:folHlink>
        <a:srgbClr val="0000FF"/>
      </a:folHlink>
    </a:clrScheme>
    <a:fontScheme name="MS 403 Resume">
      <a:majorFont>
        <a:latin typeface="Avenir Next W1G Medium"/>
        <a:ea typeface=""/>
        <a:cs typeface=""/>
      </a:majorFont>
      <a:minorFont>
        <a:latin typeface="Avenir Next W1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A193BD-898B-455C-A333-075CD8E20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EBB6D8-F356-49B3-85AD-C6E321FA277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55D9CB4-DD8E-4FF9-9B51-ACE7F1F5C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 con código QR.dotx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2023-02-19T23:27:00Z</dcterms:created>
  <dcterms:modified xsi:type="dcterms:W3CDTF">2023-02-19T23:27:00Z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